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DA08F" w14:textId="7C24068F" w:rsidR="00950FF8" w:rsidRPr="00B4460A" w:rsidRDefault="00950FF8" w:rsidP="00635739">
      <w:pPr>
        <w:pStyle w:val="Heading1"/>
        <w:jc w:val="center"/>
        <w:rPr>
          <w:noProof/>
        </w:rPr>
      </w:pPr>
      <w:r w:rsidRPr="00B4460A">
        <w:rPr>
          <w:noProof/>
        </w:rPr>
        <w:t xml:space="preserve">Exercise: </w:t>
      </w:r>
      <w:r w:rsidR="00635739">
        <w:rPr>
          <w:noProof/>
        </w:rPr>
        <w:t>REST Services and AJAX</w:t>
      </w:r>
    </w:p>
    <w:p w14:paraId="15A54F11" w14:textId="1C707CF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anchor="lesson-11778" w:history="1">
        <w:r w:rsidR="00635739">
          <w:rPr>
            <w:rStyle w:val="Hyperlink"/>
          </w:rPr>
          <w:t>https://softuni.bg/trainings/2347/js-apps-july-2019#lesson-11778</w:t>
        </w:r>
      </w:hyperlink>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rPr>
      </w:pPr>
      <w:r>
        <w:rPr>
          <w:noProof/>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5131179" w14:textId="77777777" w:rsidR="00950FF8" w:rsidRPr="0022029D" w:rsidRDefault="00950FF8" w:rsidP="00950FF8">
      <w:pPr>
        <w:rPr>
          <w:rFonts w:cstheme="minorHAnsi"/>
          <w:b/>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22029D" w:rsidRDefault="00950FF8" w:rsidP="00950FF8">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14:paraId="2D36CBA7" w14:textId="77777777"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JSON object, containing properties </w:t>
      </w:r>
      <w:r w:rsidRPr="0022029D">
        <w:rPr>
          <w:rStyle w:val="CodeChar"/>
          <w:rFonts w:asciiTheme="minorHAnsi" w:hAnsiTheme="minorHAnsi" w:cstheme="minorHAnsi"/>
          <w:sz w:val="24"/>
          <w:szCs w:val="24"/>
        </w:rPr>
        <w:t>person</w:t>
      </w:r>
      <w:r w:rsidRPr="0022029D">
        <w:rPr>
          <w:rFonts w:cstheme="minorHAnsi"/>
          <w:noProof/>
          <w:sz w:val="24"/>
          <w:szCs w:val="24"/>
        </w:rPr>
        <w:t xml:space="preserve"> and </w:t>
      </w:r>
      <w:r w:rsidRPr="0022029D">
        <w:rPr>
          <w:rStyle w:val="CodeChar"/>
          <w:rFonts w:asciiTheme="minorHAnsi" w:hAnsiTheme="minorHAnsi" w:cstheme="minorHAnsi"/>
          <w:sz w:val="24"/>
          <w:szCs w:val="24"/>
        </w:rPr>
        <w:t>phone.</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14:paraId="2A2F9AF0" w14:textId="77777777"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t>"person": "&lt;person&gt;",</w:t>
      </w:r>
    </w:p>
    <w:p w14:paraId="7F57B7C9" w14:textId="77777777" w:rsidR="00950FF8" w:rsidRPr="0022029D" w:rsidRDefault="00950FF8" w:rsidP="00392BBA">
      <w:pPr>
        <w:ind w:left="720" w:hanging="436"/>
        <w:rPr>
          <w:rFonts w:cstheme="minorHAnsi"/>
          <w:noProof/>
          <w:sz w:val="24"/>
          <w:szCs w:val="24"/>
        </w:rPr>
      </w:pPr>
      <w:r w:rsidRPr="0022029D">
        <w:rPr>
          <w:rStyle w:val="CodeChar"/>
          <w:rFonts w:asciiTheme="minorHAnsi" w:hAnsiTheme="minorHAnsi" w:cstheme="minorHAnsi"/>
          <w:sz w:val="24"/>
          <w:szCs w:val="24"/>
        </w:rPr>
        <w:lastRenderedPageBreak/>
        <w:t>"phone": "&lt;phone&gt;"</w:t>
      </w:r>
      <w:r w:rsidRPr="0022029D">
        <w:rPr>
          <w:rStyle w:val="CodeChar"/>
          <w:rFonts w:asciiTheme="minorHAnsi" w:hAnsiTheme="minorHAnsi" w:cstheme="minorHAnsi"/>
          <w:sz w:val="24"/>
          <w:szCs w:val="24"/>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0F4F8F37" w:rsidR="00950FF8" w:rsidRDefault="008420DB" w:rsidP="00950FF8">
      <w:pPr>
        <w:rPr>
          <w:noProof/>
        </w:rPr>
      </w:pPr>
      <w:r>
        <w:rPr>
          <w:noProof/>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7A35DC49" w14:textId="7F50DC45" w:rsidR="00C75E2D" w:rsidRDefault="00C75E2D" w:rsidP="00950FF8">
      <w:pPr>
        <w:rPr>
          <w:noProof/>
        </w:rPr>
      </w:pPr>
    </w:p>
    <w:p w14:paraId="5C1F37BA" w14:textId="77777777" w:rsidR="00C75E2D" w:rsidRPr="00B4460A" w:rsidRDefault="00C75E2D" w:rsidP="00950FF8">
      <w:pPr>
        <w:rPr>
          <w:noProof/>
        </w:rPr>
      </w:pPr>
    </w:p>
    <w:p w14:paraId="43C3FCF8" w14:textId="2D2D2183" w:rsidR="000B7047" w:rsidRPr="00B4460A" w:rsidRDefault="000B7047" w:rsidP="000B7047">
      <w:pPr>
        <w:pStyle w:val="Heading2"/>
        <w:ind w:left="357" w:hanging="357"/>
        <w:rPr>
          <w:noProof/>
        </w:rPr>
      </w:pPr>
      <w:r w:rsidRPr="00B4460A">
        <w:rPr>
          <w:noProof/>
        </w:rPr>
        <w:lastRenderedPageBreak/>
        <w:t>Messenger</w:t>
      </w:r>
    </w:p>
    <w:p w14:paraId="097B1A3D" w14:textId="5E1807C3" w:rsidR="00C75E2D" w:rsidRDefault="000B7047" w:rsidP="000B7047">
      <w:pPr>
        <w:rPr>
          <w:b/>
          <w:bCs/>
          <w:noProof/>
          <w:sz w:val="24"/>
          <w:szCs w:val="24"/>
          <w:u w:val="single"/>
        </w:rPr>
      </w:pPr>
      <w:r w:rsidRPr="00AD4D27">
        <w:rPr>
          <w:noProof/>
          <w:sz w:val="24"/>
          <w:szCs w:val="24"/>
        </w:rPr>
        <w:t>Write a JS program that records and displays messages. The user can post a message, supplying a name and content and retrieve all currently recorded messages.</w:t>
      </w:r>
      <w:r w:rsidR="0029244D">
        <w:rPr>
          <w:noProof/>
          <w:sz w:val="24"/>
          <w:szCs w:val="24"/>
        </w:rPr>
        <w:br/>
      </w:r>
      <w:r w:rsidRPr="000B7047">
        <w:rPr>
          <w:noProof/>
          <w:sz w:val="24"/>
          <w:szCs w:val="24"/>
          <w:u w:val="single"/>
        </w:rPr>
        <w:t>Use the skeleton from the provided resources</w:t>
      </w:r>
    </w:p>
    <w:p w14:paraId="50CC88AA" w14:textId="611E29F1" w:rsidR="000B7047" w:rsidRPr="00C75E2D" w:rsidRDefault="00C75E2D" w:rsidP="000B7047">
      <w:pPr>
        <w:rPr>
          <w:rFonts w:cstheme="minorHAnsi"/>
          <w:noProof/>
          <w:sz w:val="24"/>
          <w:szCs w:val="24"/>
        </w:rPr>
      </w:pPr>
      <w:r w:rsidRPr="00C75E2D">
        <w:rPr>
          <w:b/>
          <w:bCs/>
          <w:noProof/>
          <w:sz w:val="24"/>
          <w:szCs w:val="24"/>
        </w:rPr>
        <w:t>Firebase url</w:t>
      </w:r>
      <w:r>
        <w:rPr>
          <w:noProof/>
          <w:sz w:val="24"/>
          <w:szCs w:val="24"/>
        </w:rPr>
        <w:t xml:space="preserve"> for the requests - </w:t>
      </w:r>
      <w:hyperlink r:id="rId23" w:history="1">
        <w:r w:rsidRPr="000E479F">
          <w:rPr>
            <w:rStyle w:val="Hyperlink"/>
            <w:noProof/>
            <w:sz w:val="24"/>
            <w:szCs w:val="24"/>
          </w:rPr>
          <w:t>https://rest-messanger.firebaseio.com/messanger</w:t>
        </w:r>
      </w:hyperlink>
    </w:p>
    <w:p w14:paraId="6618CB76" w14:textId="77777777" w:rsidR="00C75E2D" w:rsidRPr="0022029D" w:rsidRDefault="00C75E2D" w:rsidP="00C75E2D">
      <w:pPr>
        <w:rPr>
          <w:rFonts w:cstheme="minorHAnsi"/>
          <w:noProof/>
          <w:sz w:val="24"/>
          <w:szCs w:val="24"/>
        </w:rPr>
      </w:pPr>
      <w:r>
        <w:rPr>
          <w:rFonts w:cstheme="minorHAnsi"/>
          <w:noProof/>
          <w:sz w:val="24"/>
          <w:szCs w:val="24"/>
        </w:rPr>
        <w:t>When [</w:t>
      </w:r>
      <w:r w:rsidRPr="00C75E2D">
        <w:rPr>
          <w:rFonts w:ascii="Consolas" w:hAnsi="Consolas" w:cstheme="minorHAnsi"/>
          <w:b/>
          <w:bCs/>
          <w:noProof/>
          <w:sz w:val="24"/>
          <w:szCs w:val="24"/>
        </w:rPr>
        <w:t>Send</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is clicked you should create a </w:t>
      </w:r>
      <w:r w:rsidRPr="00C75E2D">
        <w:rPr>
          <w:rFonts w:cstheme="minorHAnsi"/>
          <w:b/>
          <w:bCs/>
          <w:noProof/>
          <w:sz w:val="24"/>
          <w:szCs w:val="24"/>
        </w:rPr>
        <w:t>new</w:t>
      </w:r>
      <w:r>
        <w:rPr>
          <w:rFonts w:cstheme="minorHAnsi"/>
          <w:noProof/>
          <w:sz w:val="24"/>
          <w:szCs w:val="24"/>
        </w:rPr>
        <w:t xml:space="preserve"> </w:t>
      </w:r>
      <w:r w:rsidRPr="00C75E2D">
        <w:rPr>
          <w:rFonts w:cstheme="minorHAnsi"/>
          <w:b/>
          <w:bCs/>
          <w:noProof/>
          <w:sz w:val="24"/>
          <w:szCs w:val="24"/>
        </w:rPr>
        <w:t>object</w:t>
      </w:r>
      <w:r>
        <w:rPr>
          <w:rFonts w:cstheme="minorHAnsi"/>
          <w:noProof/>
          <w:sz w:val="24"/>
          <w:szCs w:val="24"/>
        </w:rPr>
        <w:t xml:space="preserve"> and send a </w:t>
      </w:r>
      <w:r w:rsidRPr="00C75E2D">
        <w:rPr>
          <w:rFonts w:cstheme="minorHAnsi"/>
          <w:b/>
          <w:bCs/>
          <w:noProof/>
          <w:sz w:val="24"/>
          <w:szCs w:val="24"/>
        </w:rPr>
        <w:t>post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to the firebase url. </w:t>
      </w:r>
      <w:r w:rsidRPr="0022029D">
        <w:rPr>
          <w:rFonts w:cstheme="minorHAnsi"/>
          <w:noProof/>
          <w:sz w:val="24"/>
          <w:szCs w:val="24"/>
        </w:rPr>
        <w:t>Use the following message structure:</w:t>
      </w:r>
    </w:p>
    <w:p w14:paraId="604259D6"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C7D5D20"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206A9488"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60C2F1AD" w14:textId="6E7923A2"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3FAD625" w:rsidR="000B7047"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w:t>
      </w:r>
      <w:r w:rsidR="00C75E2D">
        <w:rPr>
          <w:rFonts w:cstheme="minorHAnsi"/>
          <w:noProof/>
          <w:sz w:val="24"/>
          <w:szCs w:val="24"/>
        </w:rPr>
        <w:t>.</w:t>
      </w:r>
    </w:p>
    <w:p w14:paraId="18F6175F" w14:textId="28F0FADA" w:rsidR="00C75E2D" w:rsidRDefault="00C75E2D" w:rsidP="000B7047">
      <w:pPr>
        <w:rPr>
          <w:rFonts w:cstheme="minorHAnsi"/>
          <w:noProof/>
          <w:sz w:val="24"/>
          <w:szCs w:val="24"/>
        </w:rPr>
      </w:pPr>
      <w:r>
        <w:rPr>
          <w:noProof/>
        </w:rPr>
        <w:drawing>
          <wp:inline distT="0" distB="0" distL="0" distR="0" wp14:anchorId="3FD44F3E" wp14:editId="64B77219">
            <wp:extent cx="5972810" cy="647065"/>
            <wp:effectExtent l="19050" t="19050" r="279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6820E94" w14:textId="0139E9EA" w:rsidR="00C75E2D" w:rsidRPr="00C75E2D" w:rsidRDefault="00C75E2D" w:rsidP="000B7047">
      <w:pPr>
        <w:rPr>
          <w:rFonts w:cstheme="minorHAnsi"/>
          <w:noProof/>
          <w:sz w:val="24"/>
          <w:szCs w:val="24"/>
        </w:rPr>
      </w:pPr>
      <w:r>
        <w:rPr>
          <w:rFonts w:cstheme="minorHAnsi"/>
          <w:noProof/>
          <w:sz w:val="24"/>
          <w:szCs w:val="24"/>
        </w:rPr>
        <w:t>If you click over [</w:t>
      </w:r>
      <w:r w:rsidRPr="00C75E2D">
        <w:rPr>
          <w:rFonts w:ascii="Consolas" w:hAnsi="Consolas" w:cstheme="minorHAnsi"/>
          <w:b/>
          <w:bCs/>
          <w:noProof/>
          <w:sz w:val="24"/>
          <w:szCs w:val="24"/>
        </w:rPr>
        <w:t>Refresh</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you should </w:t>
      </w:r>
      <w:r w:rsidRPr="00C75E2D">
        <w:rPr>
          <w:rFonts w:cstheme="minorHAnsi"/>
          <w:b/>
          <w:bCs/>
          <w:noProof/>
          <w:sz w:val="24"/>
          <w:szCs w:val="24"/>
        </w:rPr>
        <w:t>get all</w:t>
      </w:r>
      <w:r>
        <w:rPr>
          <w:rFonts w:cstheme="minorHAnsi"/>
          <w:noProof/>
          <w:sz w:val="24"/>
          <w:szCs w:val="24"/>
        </w:rPr>
        <w:t xml:space="preserve"> messages with </w:t>
      </w:r>
      <w:r w:rsidRPr="00C75E2D">
        <w:rPr>
          <w:rFonts w:cstheme="minorHAnsi"/>
          <w:b/>
          <w:bCs/>
          <w:noProof/>
          <w:sz w:val="24"/>
          <w:szCs w:val="24"/>
        </w:rPr>
        <w:t>GET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and display them into the textarea. Use the following message format:</w:t>
      </w:r>
      <w:r>
        <w:rPr>
          <w:rFonts w:cstheme="minorHAnsi"/>
          <w:noProof/>
          <w:sz w:val="24"/>
          <w:szCs w:val="24"/>
        </w:rPr>
        <w:br/>
        <w:t>"</w:t>
      </w:r>
      <w:r w:rsidRPr="00C75E2D">
        <w:rPr>
          <w:rFonts w:ascii="Consolas" w:hAnsi="Consolas" w:cstheme="minorHAnsi"/>
          <w:b/>
          <w:bCs/>
          <w:noProof/>
          <w:sz w:val="24"/>
          <w:szCs w:val="24"/>
        </w:rPr>
        <w:t>{author}: {message}</w:t>
      </w:r>
      <w:r>
        <w:rPr>
          <w:rFonts w:cstheme="minorHAnsi"/>
          <w:noProof/>
          <w:sz w:val="24"/>
          <w:szCs w:val="24"/>
        </w:rPr>
        <w:t>"</w:t>
      </w:r>
    </w:p>
    <w:p w14:paraId="1806DF59" w14:textId="77777777" w:rsidR="000B7047" w:rsidRPr="00B4460A" w:rsidRDefault="000B7047" w:rsidP="000B7047">
      <w:pPr>
        <w:pStyle w:val="Heading3"/>
        <w:rPr>
          <w:noProof/>
        </w:rPr>
      </w:pPr>
      <w:r w:rsidRPr="00B4460A">
        <w:rPr>
          <w:noProof/>
        </w:rPr>
        <w:t>Examples</w:t>
      </w:r>
    </w:p>
    <w:p w14:paraId="5AB30A42" w14:textId="27F43CD8" w:rsidR="000B7047" w:rsidRPr="00B4460A" w:rsidRDefault="0029244D" w:rsidP="000B7047">
      <w:pPr>
        <w:rPr>
          <w:noProof/>
        </w:rPr>
      </w:pPr>
      <w:r>
        <w:rPr>
          <w:noProof/>
        </w:rPr>
        <w:drawing>
          <wp:inline distT="0" distB="0" distL="0" distR="0" wp14:anchorId="5FCF0282" wp14:editId="47F73145">
            <wp:extent cx="3822700" cy="2800985"/>
            <wp:effectExtent l="19050" t="19050" r="2540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4FF003A" w14:textId="37F5FE83" w:rsidR="009801CC" w:rsidRDefault="0029244D">
      <w:pPr>
        <w:rPr>
          <w:noProof/>
        </w:rPr>
      </w:pPr>
      <w:r>
        <w:rPr>
          <w:noProof/>
        </w:rPr>
        <w:lastRenderedPageBreak/>
        <w:drawing>
          <wp:inline distT="0" distB="0" distL="0" distR="0" wp14:anchorId="68E31645" wp14:editId="40C34347">
            <wp:extent cx="3809764" cy="2432643"/>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sectPr w:rsidR="009801CC">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9EDD7" w14:textId="77777777" w:rsidR="00952CFA" w:rsidRDefault="00952CFA" w:rsidP="004A2906">
      <w:pPr>
        <w:spacing w:after="0" w:line="240" w:lineRule="auto"/>
      </w:pPr>
      <w:r>
        <w:separator/>
      </w:r>
    </w:p>
  </w:endnote>
  <w:endnote w:type="continuationSeparator" w:id="0">
    <w:p w14:paraId="29C03CB0" w14:textId="77777777" w:rsidR="00952CFA" w:rsidRDefault="00952CFA" w:rsidP="004A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791D" w14:textId="77777777" w:rsidR="00875B2D" w:rsidRPr="00AC77AD" w:rsidRDefault="00875B2D" w:rsidP="00875B2D">
    <w:pPr>
      <w:pStyle w:val="Footer"/>
    </w:pPr>
    <w:r>
      <w:rPr>
        <w:noProof/>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F1F7B8"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" filled="f" stroked="f" strokeweight=".5pt">
              <v:textbox inset="0,0,0,0">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" filled="f" stroked="f" strokeweight=".5p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&#13;&#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0640E" w14:textId="77777777" w:rsidR="00952CFA" w:rsidRDefault="00952CFA" w:rsidP="004A2906">
      <w:pPr>
        <w:spacing w:after="0" w:line="240" w:lineRule="auto"/>
      </w:pPr>
      <w:r>
        <w:separator/>
      </w:r>
    </w:p>
  </w:footnote>
  <w:footnote w:type="continuationSeparator" w:id="0">
    <w:p w14:paraId="680A91F0" w14:textId="77777777" w:rsidR="00952CFA" w:rsidRDefault="00952CFA" w:rsidP="004A2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3"/>
  </w:num>
  <w:num w:numId="5">
    <w:abstractNumId w:val="9"/>
  </w:num>
  <w:num w:numId="6">
    <w:abstractNumId w:val="2"/>
  </w:num>
  <w:num w:numId="7">
    <w:abstractNumId w:val="8"/>
  </w:num>
  <w:num w:numId="8">
    <w:abstractNumId w:val="0"/>
  </w:num>
  <w:num w:numId="9">
    <w:abstractNumId w:val="5"/>
  </w:num>
  <w:num w:numId="10">
    <w:abstractNumId w:val="15"/>
  </w:num>
  <w:num w:numId="11">
    <w:abstractNumId w:val="16"/>
  </w:num>
  <w:num w:numId="12">
    <w:abstractNumId w:val="10"/>
  </w:num>
  <w:num w:numId="13">
    <w:abstractNumId w:val="7"/>
  </w:num>
  <w:num w:numId="14">
    <w:abstractNumId w:val="11"/>
  </w:num>
  <w:num w:numId="15">
    <w:abstractNumId w:val="17"/>
  </w:num>
  <w:num w:numId="16">
    <w:abstractNumId w:val="14"/>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73DAF"/>
    <w:rsid w:val="00084280"/>
    <w:rsid w:val="000B7047"/>
    <w:rsid w:val="001610E0"/>
    <w:rsid w:val="00285F0F"/>
    <w:rsid w:val="0029244D"/>
    <w:rsid w:val="00293CBC"/>
    <w:rsid w:val="0033680E"/>
    <w:rsid w:val="00366983"/>
    <w:rsid w:val="00376C92"/>
    <w:rsid w:val="00392BBA"/>
    <w:rsid w:val="003D6A17"/>
    <w:rsid w:val="004A2906"/>
    <w:rsid w:val="00520300"/>
    <w:rsid w:val="005D688A"/>
    <w:rsid w:val="00635739"/>
    <w:rsid w:val="006A3611"/>
    <w:rsid w:val="006D167B"/>
    <w:rsid w:val="006F79C2"/>
    <w:rsid w:val="008420DB"/>
    <w:rsid w:val="00875B2D"/>
    <w:rsid w:val="008F7CB7"/>
    <w:rsid w:val="00950FF8"/>
    <w:rsid w:val="00952CFA"/>
    <w:rsid w:val="009801CC"/>
    <w:rsid w:val="009B72A1"/>
    <w:rsid w:val="00A312E0"/>
    <w:rsid w:val="00A425C8"/>
    <w:rsid w:val="00C75E2D"/>
    <w:rsid w:val="00D942F6"/>
    <w:rsid w:val="00DF323A"/>
    <w:rsid w:val="00E17B9F"/>
    <w:rsid w:val="00E2785C"/>
    <w:rsid w:val="00E47DF4"/>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BBA"/>
    <w:pPr>
      <w:spacing w:after="160" w:line="259" w:lineRule="auto"/>
    </w:pPr>
    <w:rPr>
      <w:rFonts w:eastAsiaTheme="minorEastAsia"/>
      <w:lang w:val="bg-BG"/>
    </w:r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392B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2BBA"/>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7/js-apps-july-201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t-messanger.firebaseio.com/messang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SoftUni%20Template.dotx</Template>
  <TotalTime>699</TotalTime>
  <Pages>9</Pages>
  <Words>952</Words>
  <Characters>5431</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Християн Христов</cp:lastModifiedBy>
  <cp:revision>30</cp:revision>
  <dcterms:created xsi:type="dcterms:W3CDTF">2019-02-25T10:06:00Z</dcterms:created>
  <dcterms:modified xsi:type="dcterms:W3CDTF">2020-03-13T20:30:00Z</dcterms:modified>
</cp:coreProperties>
</file>